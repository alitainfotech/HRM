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1F447C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9694B2B685844AB0859FE4E9982CFF71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2805EB7FEDF341ADA201E32AEBA4318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1F447C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15737020742840669AB7A5F7437F698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1420DA03ABE40E39D362459DA0C4A5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0FF96A4A9FA1402E98085B25CC23D0A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1F447C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DFC5594DBA041F0805A11A322CD5C9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2FF7567749C46E7B339BCD6893E7FE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5651D23635D54FBBBCD96DCED0B46E1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0072AC8EE24417E80BCE8C57D30E3E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FCA678711996406A8B173653BA8ABE0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1F447C" w:rsidP="005579C9">
      <w:pPr>
        <w:pStyle w:val="Header"/>
      </w:pPr>
      <w:sdt>
        <w:sdtPr>
          <w:id w:val="-530570983"/>
          <w:placeholder>
            <w:docPart w:val="69C1240D9C6A478895E493B65D640174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1F447C" w:rsidP="005579C9">
      <w:pPr>
        <w:pStyle w:val="Header"/>
      </w:pPr>
      <w:sdt>
        <w:sdtPr>
          <w:id w:val="161364655"/>
          <w:placeholder>
            <w:docPart w:val="88FD5ACBC7AA4C3EB41139A766A90390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1F447C" w:rsidP="005579C9">
      <w:pPr>
        <w:pStyle w:val="Header"/>
      </w:pPr>
      <w:sdt>
        <w:sdtPr>
          <w:id w:val="-1371762988"/>
          <w:placeholder>
            <w:docPart w:val="27614D82484545F2B8D76DD095DB6422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1F447C" w:rsidP="005579C9">
      <w:pPr>
        <w:pStyle w:val="Header"/>
      </w:pPr>
      <w:sdt>
        <w:sdtPr>
          <w:id w:val="-1451239978"/>
          <w:placeholder>
            <w:docPart w:val="5982792A859B46329B980F258CF4F243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1F447C" w:rsidP="005579C9">
      <w:pPr>
        <w:pStyle w:val="Header"/>
      </w:pPr>
      <w:sdt>
        <w:sdtPr>
          <w:id w:val="-810639550"/>
          <w:placeholder>
            <w:docPart w:val="92B3E9B380E7435A91BCF6D4447F811A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1AE303F466F741739EE0AAB7024C5B24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00D99761A1124C1188B88A9299249696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3FF2ECB91AC54B5D9786AD41F7371F10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56C953E12C9F48FE93B9B16BEA815AAF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CA2ECC9E681549B8BC739F196B0A721C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2D69072BD4064149A9B520CDAFA074F9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47C" w:rsidRDefault="001F447C" w:rsidP="0068194B">
      <w:r>
        <w:separator/>
      </w:r>
    </w:p>
    <w:p w:rsidR="001F447C" w:rsidRDefault="001F447C"/>
    <w:p w:rsidR="001F447C" w:rsidRDefault="001F447C"/>
  </w:endnote>
  <w:endnote w:type="continuationSeparator" w:id="0">
    <w:p w:rsidR="001F447C" w:rsidRDefault="001F447C" w:rsidP="0068194B">
      <w:r>
        <w:continuationSeparator/>
      </w:r>
    </w:p>
    <w:p w:rsidR="001F447C" w:rsidRDefault="001F447C"/>
    <w:p w:rsidR="001F447C" w:rsidRDefault="001F4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47C" w:rsidRDefault="001F447C" w:rsidP="0068194B">
      <w:r>
        <w:separator/>
      </w:r>
    </w:p>
    <w:p w:rsidR="001F447C" w:rsidRDefault="001F447C"/>
    <w:p w:rsidR="001F447C" w:rsidRDefault="001F447C"/>
  </w:footnote>
  <w:footnote w:type="continuationSeparator" w:id="0">
    <w:p w:rsidR="001F447C" w:rsidRDefault="001F447C" w:rsidP="0068194B">
      <w:r>
        <w:continuationSeparator/>
      </w:r>
    </w:p>
    <w:p w:rsidR="001F447C" w:rsidRDefault="001F447C"/>
    <w:p w:rsidR="001F447C" w:rsidRDefault="001F44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5568E6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6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47C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BF747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66F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94B2B685844AB0859FE4E9982C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622D1-8E4A-4591-AD05-5273632C2BAF}"/>
      </w:docPartPr>
      <w:docPartBody>
        <w:p w:rsidR="00000000" w:rsidRDefault="00960925">
          <w:pPr>
            <w:pStyle w:val="9694B2B685844AB0859FE4E9982CFF71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2805EB7FEDF341ADA201E32AEBA4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08D6-4A3B-4018-8E1B-542EC2892CA6}"/>
      </w:docPartPr>
      <w:docPartBody>
        <w:p w:rsidR="00000000" w:rsidRDefault="00960925">
          <w:pPr>
            <w:pStyle w:val="2805EB7FEDF341ADA201E32AEBA43187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15737020742840669AB7A5F7437F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24D3-0D2B-435D-BC31-8F53948DFA89}"/>
      </w:docPartPr>
      <w:docPartBody>
        <w:p w:rsidR="00000000" w:rsidRDefault="00960925">
          <w:pPr>
            <w:pStyle w:val="15737020742840669AB7A5F7437F698C"/>
          </w:pPr>
          <w:r w:rsidRPr="00CF1A49">
            <w:t>Address</w:t>
          </w:r>
        </w:p>
      </w:docPartBody>
    </w:docPart>
    <w:docPart>
      <w:docPartPr>
        <w:name w:val="A1420DA03ABE40E39D362459DA0C4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BCB42-E3EF-40B5-9463-131BF39884E2}"/>
      </w:docPartPr>
      <w:docPartBody>
        <w:p w:rsidR="00000000" w:rsidRDefault="00960925">
          <w:pPr>
            <w:pStyle w:val="A1420DA03ABE40E39D362459DA0C4A5B"/>
          </w:pPr>
          <w:r w:rsidRPr="00CF1A49">
            <w:t>·</w:t>
          </w:r>
        </w:p>
      </w:docPartBody>
    </w:docPart>
    <w:docPart>
      <w:docPartPr>
        <w:name w:val="0FF96A4A9FA1402E98085B25CC23D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E599B-8FD1-47E2-B52E-1A6E5DFA1D45}"/>
      </w:docPartPr>
      <w:docPartBody>
        <w:p w:rsidR="00000000" w:rsidRDefault="00960925">
          <w:pPr>
            <w:pStyle w:val="0FF96A4A9FA1402E98085B25CC23D0A6"/>
          </w:pPr>
          <w:r w:rsidRPr="00CF1A49">
            <w:t>Phone</w:t>
          </w:r>
        </w:p>
      </w:docPartBody>
    </w:docPart>
    <w:docPart>
      <w:docPartPr>
        <w:name w:val="5DFC5594DBA041F0805A11A322CD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B1AC2-826C-4734-8D71-13304874E48A}"/>
      </w:docPartPr>
      <w:docPartBody>
        <w:p w:rsidR="00000000" w:rsidRDefault="00960925">
          <w:pPr>
            <w:pStyle w:val="5DFC5594DBA041F0805A11A322CD5C9C"/>
          </w:pPr>
          <w:r w:rsidRPr="00CF1A49">
            <w:t>Email</w:t>
          </w:r>
        </w:p>
      </w:docPartBody>
    </w:docPart>
    <w:docPart>
      <w:docPartPr>
        <w:name w:val="32FF7567749C46E7B339BCD6893E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516A-0F9E-410F-9C57-73678881947F}"/>
      </w:docPartPr>
      <w:docPartBody>
        <w:p w:rsidR="00000000" w:rsidRDefault="00960925">
          <w:pPr>
            <w:pStyle w:val="32FF7567749C46E7B339BCD6893E7FEB"/>
          </w:pPr>
          <w:r w:rsidRPr="00CF1A49">
            <w:t>·</w:t>
          </w:r>
        </w:p>
      </w:docPartBody>
    </w:docPart>
    <w:docPart>
      <w:docPartPr>
        <w:name w:val="5651D23635D54FBBBCD96DCED0B46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BC4D3-1E49-4004-8B0C-B1CE3CF45CE6}"/>
      </w:docPartPr>
      <w:docPartBody>
        <w:p w:rsidR="00000000" w:rsidRDefault="00960925">
          <w:pPr>
            <w:pStyle w:val="5651D23635D54FBBBCD96DCED0B46E18"/>
          </w:pPr>
          <w:r w:rsidRPr="00CF1A49">
            <w:t>LinkedIn Profile</w:t>
          </w:r>
        </w:p>
      </w:docPartBody>
    </w:docPart>
    <w:docPart>
      <w:docPartPr>
        <w:name w:val="90072AC8EE24417E80BCE8C57D30E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99E3-6E3F-45DC-9406-20F5A0B1A9FF}"/>
      </w:docPartPr>
      <w:docPartBody>
        <w:p w:rsidR="00000000" w:rsidRDefault="00960925">
          <w:pPr>
            <w:pStyle w:val="90072AC8EE24417E80BCE8C57D30E3E4"/>
          </w:pPr>
          <w:r w:rsidRPr="00CF1A49">
            <w:t>·</w:t>
          </w:r>
        </w:p>
      </w:docPartBody>
    </w:docPart>
    <w:docPart>
      <w:docPartPr>
        <w:name w:val="FCA678711996406A8B173653BA8A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0421-1C27-4B87-8502-18A46A9B9872}"/>
      </w:docPartPr>
      <w:docPartBody>
        <w:p w:rsidR="00000000" w:rsidRDefault="00960925">
          <w:pPr>
            <w:pStyle w:val="FCA678711996406A8B173653BA8ABE03"/>
          </w:pPr>
          <w:r w:rsidRPr="00CF1A49">
            <w:t>Twitter/Blog/Portfolio</w:t>
          </w:r>
        </w:p>
      </w:docPartBody>
    </w:docPart>
    <w:docPart>
      <w:docPartPr>
        <w:name w:val="69C1240D9C6A478895E493B65D640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6500-8134-4E83-AA16-8202D6A0535F}"/>
      </w:docPartPr>
      <w:docPartBody>
        <w:p w:rsidR="00000000" w:rsidRDefault="00960925">
          <w:pPr>
            <w:pStyle w:val="69C1240D9C6A478895E493B65D640174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88FD5ACBC7AA4C3EB41139A766A90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22D4-1552-4612-9BC3-74CDED17EC16}"/>
      </w:docPartPr>
      <w:docPartBody>
        <w:p w:rsidR="00000000" w:rsidRDefault="00960925">
          <w:pPr>
            <w:pStyle w:val="88FD5ACBC7AA4C3EB41139A766A90390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27614D82484545F2B8D76DD095DB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27DE1-FB0E-4AFB-942B-2D0B0993832B}"/>
      </w:docPartPr>
      <w:docPartBody>
        <w:p w:rsidR="00000000" w:rsidRDefault="00960925">
          <w:pPr>
            <w:pStyle w:val="27614D82484545F2B8D76DD095DB6422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5982792A859B46329B980F258CF4F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FFD11-8530-44E8-83C1-DFB94D997499}"/>
      </w:docPartPr>
      <w:docPartBody>
        <w:p w:rsidR="00000000" w:rsidRDefault="00960925">
          <w:pPr>
            <w:pStyle w:val="5982792A859B46329B980F258CF4F243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92B3E9B380E7435A91BCF6D4447F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41BD8-150C-42B2-85DE-406354EDA79A}"/>
      </w:docPartPr>
      <w:docPartBody>
        <w:p w:rsidR="00000000" w:rsidRDefault="00960925">
          <w:pPr>
            <w:pStyle w:val="92B3E9B380E7435A91BCF6D4447F811A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1AE303F466F741739EE0AAB7024C5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8BAD-8D36-40CD-9388-06495BEDD868}"/>
      </w:docPartPr>
      <w:docPartBody>
        <w:p w:rsidR="00000000" w:rsidRDefault="00960925">
          <w:pPr>
            <w:pStyle w:val="1AE303F466F741739EE0AAB7024C5B24"/>
          </w:pPr>
          <w:r w:rsidRPr="00BB7E51">
            <w:t>[Recipient Name]</w:t>
          </w:r>
        </w:p>
      </w:docPartBody>
    </w:docPart>
    <w:docPart>
      <w:docPartPr>
        <w:name w:val="00D99761A1124C1188B88A9299249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5627-3C75-49BC-BD21-033FA609DB62}"/>
      </w:docPartPr>
      <w:docPartBody>
        <w:p w:rsidR="00000000" w:rsidRDefault="00960925">
          <w:pPr>
            <w:pStyle w:val="00D99761A1124C1188B88A9299249696"/>
          </w:pPr>
          <w:r w:rsidRPr="005579C9">
            <w:t>Are you looking for a [job title] with:</w:t>
          </w:r>
        </w:p>
      </w:docPartBody>
    </w:docPart>
    <w:docPart>
      <w:docPartPr>
        <w:name w:val="3FF2ECB91AC54B5D9786AD41F737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9D325-4F38-4049-9944-F07B58AE86A8}"/>
      </w:docPartPr>
      <w:docPartBody>
        <w:p w:rsidR="00EC387F" w:rsidRPr="005579C9" w:rsidRDefault="00960925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960925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960925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960925">
          <w:pPr>
            <w:pStyle w:val="3FF2ECB91AC54B5D9786AD41F7371F10"/>
          </w:pPr>
          <w:r w:rsidRPr="005579C9">
            <w:t>[A passion to learn and to increase his skills?]</w:t>
          </w:r>
        </w:p>
      </w:docPartBody>
    </w:docPart>
    <w:docPart>
      <w:docPartPr>
        <w:name w:val="56C953E12C9F48FE93B9B16BEA81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F7465-FC97-4FA8-8BA2-7FA23A31DF7A}"/>
      </w:docPartPr>
      <w:docPartBody>
        <w:p w:rsidR="00EC387F" w:rsidRPr="00296009" w:rsidRDefault="00960925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960925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960925">
          <w:pPr>
            <w:pStyle w:val="56C953E12C9F48FE93B9B16BEA815AAF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CA2ECC9E681549B8BC739F196B0A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61AC4-584E-4F0C-81A2-541577E18E8E}"/>
      </w:docPartPr>
      <w:docPartBody>
        <w:p w:rsidR="00000000" w:rsidRDefault="00960925">
          <w:pPr>
            <w:pStyle w:val="CA2ECC9E681549B8BC739F196B0A721C"/>
          </w:pPr>
          <w:r w:rsidRPr="00BF09B3">
            <w:t>[Your Name]</w:t>
          </w:r>
        </w:p>
      </w:docPartBody>
    </w:docPart>
    <w:docPart>
      <w:docPartPr>
        <w:name w:val="2D69072BD4064149A9B520CDAFA0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7BE4A-709D-491C-9E5A-7CABCCCE4B02}"/>
      </w:docPartPr>
      <w:docPartBody>
        <w:p w:rsidR="00000000" w:rsidRDefault="00960925">
          <w:pPr>
            <w:pStyle w:val="2D69072BD4064149A9B520CDAFA074F9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25"/>
    <w:rsid w:val="0096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94B2B685844AB0859FE4E9982CFF71">
    <w:name w:val="9694B2B685844AB0859FE4E9982CFF7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805EB7FEDF341ADA201E32AEBA43187">
    <w:name w:val="2805EB7FEDF341ADA201E32AEBA43187"/>
  </w:style>
  <w:style w:type="paragraph" w:customStyle="1" w:styleId="15737020742840669AB7A5F7437F698C">
    <w:name w:val="15737020742840669AB7A5F7437F698C"/>
  </w:style>
  <w:style w:type="paragraph" w:customStyle="1" w:styleId="A1420DA03ABE40E39D362459DA0C4A5B">
    <w:name w:val="A1420DA03ABE40E39D362459DA0C4A5B"/>
  </w:style>
  <w:style w:type="paragraph" w:customStyle="1" w:styleId="0FF96A4A9FA1402E98085B25CC23D0A6">
    <w:name w:val="0FF96A4A9FA1402E98085B25CC23D0A6"/>
  </w:style>
  <w:style w:type="paragraph" w:customStyle="1" w:styleId="5DFC5594DBA041F0805A11A322CD5C9C">
    <w:name w:val="5DFC5594DBA041F0805A11A322CD5C9C"/>
  </w:style>
  <w:style w:type="paragraph" w:customStyle="1" w:styleId="32FF7567749C46E7B339BCD6893E7FEB">
    <w:name w:val="32FF7567749C46E7B339BCD6893E7FEB"/>
  </w:style>
  <w:style w:type="paragraph" w:customStyle="1" w:styleId="5651D23635D54FBBBCD96DCED0B46E18">
    <w:name w:val="5651D23635D54FBBBCD96DCED0B46E18"/>
  </w:style>
  <w:style w:type="paragraph" w:customStyle="1" w:styleId="90072AC8EE24417E80BCE8C57D30E3E4">
    <w:name w:val="90072AC8EE24417E80BCE8C57D30E3E4"/>
  </w:style>
  <w:style w:type="paragraph" w:customStyle="1" w:styleId="FCA678711996406A8B173653BA8ABE03">
    <w:name w:val="FCA678711996406A8B173653BA8ABE03"/>
  </w:style>
  <w:style w:type="paragraph" w:customStyle="1" w:styleId="69C1240D9C6A478895E493B65D640174">
    <w:name w:val="69C1240D9C6A478895E493B65D640174"/>
  </w:style>
  <w:style w:type="paragraph" w:customStyle="1" w:styleId="88FD5ACBC7AA4C3EB41139A766A90390">
    <w:name w:val="88FD5ACBC7AA4C3EB41139A766A90390"/>
  </w:style>
  <w:style w:type="paragraph" w:customStyle="1" w:styleId="27614D82484545F2B8D76DD095DB6422">
    <w:name w:val="27614D82484545F2B8D76DD095DB6422"/>
  </w:style>
  <w:style w:type="paragraph" w:customStyle="1" w:styleId="5982792A859B46329B980F258CF4F243">
    <w:name w:val="5982792A859B46329B980F258CF4F243"/>
  </w:style>
  <w:style w:type="paragraph" w:customStyle="1" w:styleId="92B3E9B380E7435A91BCF6D4447F811A">
    <w:name w:val="92B3E9B380E7435A91BCF6D4447F811A"/>
  </w:style>
  <w:style w:type="paragraph" w:customStyle="1" w:styleId="1AE303F466F741739EE0AAB7024C5B24">
    <w:name w:val="1AE303F466F741739EE0AAB7024C5B24"/>
  </w:style>
  <w:style w:type="paragraph" w:customStyle="1" w:styleId="00D99761A1124C1188B88A9299249696">
    <w:name w:val="00D99761A1124C1188B88A9299249696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3FF2ECB91AC54B5D9786AD41F7371F10">
    <w:name w:val="3FF2ECB91AC54B5D9786AD41F7371F10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56C953E12C9F48FE93B9B16BEA815AAF">
    <w:name w:val="56C953E12C9F48FE93B9B16BEA815AAF"/>
  </w:style>
  <w:style w:type="paragraph" w:customStyle="1" w:styleId="CA2ECC9E681549B8BC739F196B0A721C">
    <w:name w:val="CA2ECC9E681549B8BC739F196B0A721C"/>
  </w:style>
  <w:style w:type="paragraph" w:customStyle="1" w:styleId="2D69072BD4064149A9B520CDAFA074F9">
    <w:name w:val="2D69072BD4064149A9B520CDAFA07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2022-03-22T09:14:00Z</dcterms:created>
  <dcterms:modified xsi:type="dcterms:W3CDTF">2022-03-22T09:14:00Z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